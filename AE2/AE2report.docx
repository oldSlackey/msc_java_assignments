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10" w:rsidRDefault="004F3573" w:rsidP="004F3573">
      <w:pPr>
        <w:pStyle w:val="Heading1"/>
      </w:pPr>
      <w:r>
        <w:t xml:space="preserve">Julian </w:t>
      </w:r>
      <w:proofErr w:type="spellStart"/>
      <w:r>
        <w:t>Augley</w:t>
      </w:r>
      <w:proofErr w:type="spellEnd"/>
      <w:r>
        <w:t xml:space="preserve"> – 2107012A</w:t>
      </w:r>
    </w:p>
    <w:p w:rsidR="004F3573" w:rsidRDefault="004F3573" w:rsidP="004F3573"/>
    <w:p w:rsidR="004F3573" w:rsidRPr="004F3573" w:rsidRDefault="004F3573" w:rsidP="004F3573">
      <w:r>
        <w:t>Assumptions made that affect, and how they have affected, the implementation of program AE2.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F3573" w:rsidTr="004F3573">
        <w:tc>
          <w:tcPr>
            <w:tcW w:w="5341" w:type="dxa"/>
          </w:tcPr>
          <w:p w:rsidR="004F3573" w:rsidRPr="004F3573" w:rsidRDefault="004F3573" w:rsidP="004F357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Assumption</w:t>
            </w:r>
          </w:p>
        </w:tc>
        <w:tc>
          <w:tcPr>
            <w:tcW w:w="5341" w:type="dxa"/>
          </w:tcPr>
          <w:p w:rsidR="004F3573" w:rsidRPr="004F3573" w:rsidRDefault="004F3573" w:rsidP="004F357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Effects on implementation</w:t>
            </w:r>
          </w:p>
        </w:tc>
      </w:tr>
      <w:tr w:rsidR="004F3573" w:rsidTr="004F3573">
        <w:tc>
          <w:tcPr>
            <w:tcW w:w="5341" w:type="dxa"/>
          </w:tcPr>
          <w:p w:rsidR="004F3573" w:rsidRDefault="004F3573" w:rsidP="004F3573">
            <w:r>
              <w:t>No checking that the text file to be encoded</w:t>
            </w:r>
            <w:r w:rsidR="00B810F2">
              <w:t xml:space="preserve"> or</w:t>
            </w:r>
            <w:r>
              <w:t xml:space="preserve"> decoded has any content at all.</w:t>
            </w:r>
          </w:p>
        </w:tc>
        <w:tc>
          <w:tcPr>
            <w:tcW w:w="5341" w:type="dxa"/>
          </w:tcPr>
          <w:p w:rsidR="004F3573" w:rsidRDefault="00B810F2" w:rsidP="004F3573">
            <w:r>
              <w:t xml:space="preserve">No error checking for empty text files, frequency report returns </w:t>
            </w:r>
            <w:proofErr w:type="spellStart"/>
            <w:r>
              <w:t>NaN</w:t>
            </w:r>
            <w:proofErr w:type="spellEnd"/>
            <w:r>
              <w:t>.</w:t>
            </w:r>
          </w:p>
        </w:tc>
      </w:tr>
    </w:tbl>
    <w:p w:rsidR="004F3573" w:rsidRDefault="004F3573" w:rsidP="004F3573"/>
    <w:p w:rsidR="00B810F2" w:rsidRDefault="00B810F2" w:rsidP="00B810F2">
      <w:pPr>
        <w:pStyle w:val="Heading1"/>
      </w:pPr>
      <w:r>
        <w:t>Functionality</w:t>
      </w:r>
    </w:p>
    <w:p w:rsidR="00B810F2" w:rsidRDefault="00B810F2" w:rsidP="00B810F2">
      <w:r>
        <w:t xml:space="preserve">Program meets all specifications, including </w:t>
      </w:r>
      <w:proofErr w:type="spellStart"/>
      <w:r>
        <w:t>vigenere</w:t>
      </w:r>
      <w:proofErr w:type="spellEnd"/>
      <w:r>
        <w:t xml:space="preserve"> cipher.</w:t>
      </w:r>
    </w:p>
    <w:p w:rsidR="00B810F2" w:rsidRDefault="00B810F2" w:rsidP="00B810F2"/>
    <w:p w:rsidR="009B6211" w:rsidRDefault="009B6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10F2" w:rsidRDefault="00B810F2" w:rsidP="00B810F2">
      <w:pPr>
        <w:pStyle w:val="Heading1"/>
      </w:pPr>
      <w:r>
        <w:lastRenderedPageBreak/>
        <w:t>Test data</w:t>
      </w:r>
    </w:p>
    <w:p w:rsidR="00B810F2" w:rsidRPr="00B810F2" w:rsidRDefault="00B810F2" w:rsidP="00B810F2">
      <w:r>
        <w:t>All test data screenshots had to be full screen to show necessary data. Figure 1 shows invalid keyword</w:t>
      </w:r>
      <w:r w:rsidR="009B6211">
        <w:t xml:space="preserve"> and </w:t>
      </w:r>
      <w:proofErr w:type="spellStart"/>
      <w:r w:rsidR="009B6211">
        <w:t>JOptionPane</w:t>
      </w:r>
      <w:proofErr w:type="spellEnd"/>
      <w:r w:rsidR="009B6211">
        <w:t xml:space="preserve"> error message to let user try again.</w:t>
      </w:r>
    </w:p>
    <w:p w:rsidR="009B6211" w:rsidRDefault="000C309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C84D0" wp14:editId="4AB009E3">
                <wp:simplePos x="0" y="0"/>
                <wp:positionH relativeFrom="column">
                  <wp:posOffset>-19634</wp:posOffset>
                </wp:positionH>
                <wp:positionV relativeFrom="paragraph">
                  <wp:posOffset>304235</wp:posOffset>
                </wp:positionV>
                <wp:extent cx="5344795" cy="2855396"/>
                <wp:effectExtent l="0" t="0" r="2730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795" cy="2855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2AF3A93" wp14:editId="0766E7B5">
                                  <wp:extent cx="2552700" cy="1123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70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1D3B71D" wp14:editId="02249B65">
                                  <wp:extent cx="3810000" cy="14287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5pt;margin-top:23.95pt;width:420.85pt;height:2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">
                <v:textbox>
                  <w:txbxContent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2AF3A93" wp14:editId="0766E7B5">
                            <wp:extent cx="2552700" cy="1123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700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1D3B71D" wp14:editId="02249B65">
                            <wp:extent cx="3810000" cy="14287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B6211" w:rsidRDefault="009B6211"/>
    <w:p w:rsidR="009B6211" w:rsidRDefault="009B6211"/>
    <w:p w:rsidR="009B6211" w:rsidRDefault="009B6211"/>
    <w:p w:rsidR="009B6211" w:rsidRDefault="009B6211"/>
    <w:p w:rsidR="00B810F2" w:rsidRDefault="009B6211" w:rsidP="00B810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42175" wp14:editId="2864760C">
                <wp:simplePos x="0" y="0"/>
                <wp:positionH relativeFrom="column">
                  <wp:posOffset>-18415</wp:posOffset>
                </wp:positionH>
                <wp:positionV relativeFrom="paragraph">
                  <wp:posOffset>1552680</wp:posOffset>
                </wp:positionV>
                <wp:extent cx="5344795" cy="635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5BE4" w:rsidRPr="00BE0976" w:rsidRDefault="00605BE4" w:rsidP="009B621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7AE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Invalid keyword input (lowercase letters) and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.45pt;margin-top:122.25pt;width:420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" stroked="f">
                <v:textbox style="mso-fit-shape-to-text:t" inset="0,0,0,0">
                  <w:txbxContent>
                    <w:p w:rsidR="00605BE4" w:rsidRPr="00BE0976" w:rsidRDefault="00605BE4" w:rsidP="009B621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7AE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Invalid keyword input (lowercase letters) and error message</w:t>
                      </w:r>
                    </w:p>
                  </w:txbxContent>
                </v:textbox>
              </v:shape>
            </w:pict>
          </mc:Fallback>
        </mc:AlternateContent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  <w:r w:rsidR="000C309E">
        <w:tab/>
      </w:r>
    </w:p>
    <w:p w:rsidR="000C309E" w:rsidRDefault="000C309E" w:rsidP="00B810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47316" wp14:editId="248FE93D">
                <wp:simplePos x="0" y="0"/>
                <wp:positionH relativeFrom="column">
                  <wp:posOffset>34290</wp:posOffset>
                </wp:positionH>
                <wp:positionV relativeFrom="paragraph">
                  <wp:posOffset>2743200</wp:posOffset>
                </wp:positionV>
                <wp:extent cx="493395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5BE4" w:rsidRPr="00575285" w:rsidRDefault="00605BE4" w:rsidP="000C30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7AE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Invalid filename and associated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2.7pt;margin-top:3in;width:38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" stroked="f">
                <v:textbox style="mso-fit-shape-to-text:t" inset="0,0,0,0">
                  <w:txbxContent>
                    <w:p w:rsidR="00605BE4" w:rsidRPr="00575285" w:rsidRDefault="00605BE4" w:rsidP="000C30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7AE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Invalid filename and associated 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34505</wp:posOffset>
                </wp:positionH>
                <wp:positionV relativeFrom="paragraph">
                  <wp:posOffset>132906</wp:posOffset>
                </wp:positionV>
                <wp:extent cx="4934309" cy="2553419"/>
                <wp:effectExtent l="0" t="0" r="19050" b="184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309" cy="2553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FE63C03" wp14:editId="7E991A93">
                                  <wp:extent cx="2463165" cy="923687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165" cy="923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AEBED20" wp14:editId="17F49149">
                                  <wp:extent cx="2552700" cy="11239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70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7pt;margin-top:10.45pt;width:388.55pt;height:20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">
                <v:textbox>
                  <w:txbxContent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FE63C03" wp14:editId="7E991A93">
                            <wp:extent cx="2463165" cy="923687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165" cy="923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AEBED20" wp14:editId="17F49149">
                            <wp:extent cx="2552700" cy="11239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700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309E" w:rsidRDefault="000C309E" w:rsidP="00B810F2">
      <w:r>
        <w:t>Figure 2 shows error message in the event of an invalid filename being entered by the user, in this case, a missing “P” or “C” at the end; these two characters are the only cha</w:t>
      </w:r>
      <w:r w:rsidR="003C6EDD">
        <w:t>racters accepted by the program as the last characters in the filename.</w:t>
      </w:r>
    </w:p>
    <w:p w:rsidR="00526710" w:rsidRDefault="00526710">
      <w:r>
        <w:br w:type="page"/>
      </w:r>
    </w:p>
    <w:p w:rsidR="00526710" w:rsidRDefault="00526710" w:rsidP="00B810F2">
      <w:r>
        <w:lastRenderedPageBreak/>
        <w:t xml:space="preserve">Figure 3 demonstrates relevant output from an encryption using the </w:t>
      </w:r>
      <w:proofErr w:type="spellStart"/>
      <w:r>
        <w:t>monoalphabetic</w:t>
      </w:r>
      <w:proofErr w:type="spellEnd"/>
      <w:r>
        <w:t xml:space="preserve"> cipher with the keyword “VALID”, included are screenshots of the plain text file, the encrypted text file, the letter frequencies output and the </w:t>
      </w:r>
      <w:r w:rsidR="00266DB3">
        <w:t>cipher and alphabetic arrays produced as a result of this cycle of the program.</w:t>
      </w:r>
    </w:p>
    <w:p w:rsidR="00266DB3" w:rsidRDefault="00266DB3" w:rsidP="00B810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3F644" wp14:editId="67CB683E">
                <wp:simplePos x="0" y="0"/>
                <wp:positionH relativeFrom="column">
                  <wp:posOffset>665480</wp:posOffset>
                </wp:positionH>
                <wp:positionV relativeFrom="paragraph">
                  <wp:posOffset>8260715</wp:posOffset>
                </wp:positionV>
                <wp:extent cx="530479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5BE4" w:rsidRPr="009D7AA2" w:rsidRDefault="00605BE4" w:rsidP="00266D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7AE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the results of one encryption using the </w:t>
                            </w:r>
                            <w:proofErr w:type="spellStart"/>
                            <w:r>
                              <w:t>monoalphabetic</w:t>
                            </w:r>
                            <w:proofErr w:type="spellEnd"/>
                            <w:r>
                              <w:t xml:space="preserve"> cipher with the keyword "VALID"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52.4pt;margin-top:650.45pt;width:417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" stroked="f">
                <v:textbox style="mso-fit-shape-to-text:t" inset="0,0,0,0">
                  <w:txbxContent>
                    <w:p w:rsidR="00605BE4" w:rsidRPr="009D7AA2" w:rsidRDefault="00605BE4" w:rsidP="00266DB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7AE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the results of one encryption using the </w:t>
                      </w:r>
                      <w:proofErr w:type="spellStart"/>
                      <w:r>
                        <w:t>monoalphabetic</w:t>
                      </w:r>
                      <w:proofErr w:type="spellEnd"/>
                      <w:r>
                        <w:t xml:space="preserve"> cipher with the keyword "VALID"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05245" cy="8203721"/>
                <wp:effectExtent l="0" t="0" r="10160" b="260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5" cy="8203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46B43F0" wp14:editId="021A2795">
                                  <wp:extent cx="4485735" cy="1427491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no_ciphe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3382" cy="1426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5B0F935" wp14:editId="01555BD2">
                                  <wp:extent cx="3689950" cy="2035834"/>
                                  <wp:effectExtent l="0" t="0" r="6350" b="25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874" cy="2039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88EC7BF" wp14:editId="1ECACC96">
                                  <wp:extent cx="2467154" cy="2154157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460" cy="21535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40E6A33" wp14:editId="180D0444">
                                  <wp:extent cx="2346385" cy="2299270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6981" cy="2299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417.75pt;height:645.9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">
                <v:textbox>
                  <w:txbxContent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46B43F0" wp14:editId="021A2795">
                            <wp:extent cx="4485735" cy="1427491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ono_ciphe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3382" cy="1426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5B0F935" wp14:editId="01555BD2">
                            <wp:extent cx="3689950" cy="2035834"/>
                            <wp:effectExtent l="0" t="0" r="6350" b="254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874" cy="2039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88EC7BF" wp14:editId="1ECACC96">
                            <wp:extent cx="2467154" cy="2154157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460" cy="21535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40E6A33" wp14:editId="180D0444">
                            <wp:extent cx="2346385" cy="2299270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6981" cy="2299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/>
    <w:p w:rsidR="00266DB3" w:rsidRDefault="00266DB3" w:rsidP="00B810F2">
      <w:r>
        <w:lastRenderedPageBreak/>
        <w:t xml:space="preserve">Figure 4 demonstrates the decryption of file text1C produced as a result of the encryption in figure 3, using the same keyword. Screenshots of the file “text1D.txt” and the letter frequencies </w:t>
      </w:r>
      <w:r w:rsidR="00EE1E7C">
        <w:t>are the only data shown here; the input file is “text1C.txt” in figure 3, and the cipher array is identical. This can be verified if you wish, using a manual encryption/decryption and comparing letter frequencies. E.g. D is most frequent in the encrypted file, while E is most frequent in the decrypted file; a check of the cipher array demonstrates the reason, i.e. E is encrypted as D using the keyword “VALID”.</w:t>
      </w:r>
    </w:p>
    <w:p w:rsidR="00EE1E7C" w:rsidRDefault="00EE1E7C" w:rsidP="00B810F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96940" wp14:editId="6CC78A1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58928" cy="1403985"/>
                <wp:effectExtent l="0" t="0" r="18415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892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4447ECB" wp14:editId="32C11ACC">
                                  <wp:extent cx="2463165" cy="2398033"/>
                                  <wp:effectExtent l="0" t="0" r="0" b="254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165" cy="2398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52DD0E9" wp14:editId="39B45B74">
                                  <wp:extent cx="2463165" cy="2305448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165" cy="230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445.6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">
                <v:textbox style="mso-fit-shape-to-text:t">
                  <w:txbxContent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4447ECB" wp14:editId="32C11ACC">
                            <wp:extent cx="2463165" cy="2398033"/>
                            <wp:effectExtent l="0" t="0" r="0" b="254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165" cy="2398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52DD0E9" wp14:editId="39B45B74">
                            <wp:extent cx="2463165" cy="2305448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165" cy="230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1E7C" w:rsidRDefault="00EE1E7C" w:rsidP="00B810F2"/>
    <w:p w:rsidR="00EE1E7C" w:rsidRDefault="00EE1E7C" w:rsidP="00B810F2"/>
    <w:p w:rsidR="00A22674" w:rsidRDefault="00F92FB3" w:rsidP="00B810F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93CD9" wp14:editId="5DA043EC">
                <wp:simplePos x="0" y="0"/>
                <wp:positionH relativeFrom="column">
                  <wp:posOffset>481330</wp:posOffset>
                </wp:positionH>
                <wp:positionV relativeFrom="paragraph">
                  <wp:posOffset>1678785</wp:posOffset>
                </wp:positionV>
                <wp:extent cx="5658485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5BE4" w:rsidRPr="00101822" w:rsidRDefault="00605BE4" w:rsidP="00EE1E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7AE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Results of a decryption cycle using the keyword VALID and the input file "text1C.txt", produced as a result of the encryption shown in figure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3" type="#_x0000_t202" style="position:absolute;margin-left:37.9pt;margin-top:132.2pt;width:445.5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" stroked="f">
                <v:textbox style="mso-fit-shape-to-text:t" inset="0,0,0,0">
                  <w:txbxContent>
                    <w:p w:rsidR="00605BE4" w:rsidRPr="00101822" w:rsidRDefault="00605BE4" w:rsidP="00EE1E7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7AE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Results of a decryption cycle using the keyword VALID and the input file "text1C.txt", produced as a result of the encryption shown in figure 3.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2FB3" w:rsidRDefault="00A22674" w:rsidP="00B810F2">
      <w:r>
        <w:br w:type="page"/>
      </w:r>
    </w:p>
    <w:p w:rsidR="00EE1E7C" w:rsidRDefault="00F92FB3" w:rsidP="00F92FB3">
      <w:pPr>
        <w:pStyle w:val="Heading2"/>
      </w:pPr>
      <w:proofErr w:type="spellStart"/>
      <w:r>
        <w:lastRenderedPageBreak/>
        <w:t>Vigenère</w:t>
      </w:r>
      <w:proofErr w:type="spellEnd"/>
      <w:r>
        <w:t xml:space="preserve"> cipher</w:t>
      </w:r>
    </w:p>
    <w:p w:rsidR="00F92FB3" w:rsidRDefault="00F92FB3" w:rsidP="00F92FB3">
      <w:r>
        <w:t xml:space="preserve">Figure 5 contains the results of an encryption of “text1P.txt” using the </w:t>
      </w:r>
      <w:proofErr w:type="spellStart"/>
      <w:r>
        <w:t>vigenere</w:t>
      </w:r>
      <w:proofErr w:type="spellEnd"/>
      <w:r>
        <w:t xml:space="preserve"> cipher and the keyword </w:t>
      </w:r>
      <w:r w:rsidR="00A22674">
        <w:t>TIGER</w:t>
      </w:r>
      <w:r>
        <w:t>. Again, the plain text file</w:t>
      </w:r>
      <w:r w:rsidR="00A22674">
        <w:t xml:space="preserve"> is the same as in figure 3</w:t>
      </w:r>
      <w:r>
        <w:t>, the encrypted file, the letter frequencies report and the</w:t>
      </w:r>
      <w:r w:rsidR="00A22674">
        <w:t xml:space="preserve"> alphabetic and cipher arrays are shown.</w:t>
      </w:r>
    </w:p>
    <w:p w:rsidR="00A22674" w:rsidRDefault="00A22674" w:rsidP="00F92FB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450F" wp14:editId="0979256C">
                <wp:simplePos x="0" y="0"/>
                <wp:positionH relativeFrom="column">
                  <wp:posOffset>396240</wp:posOffset>
                </wp:positionH>
                <wp:positionV relativeFrom="paragraph">
                  <wp:posOffset>8599170</wp:posOffset>
                </wp:positionV>
                <wp:extent cx="567563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5BE4" w:rsidRPr="00FD3C71" w:rsidRDefault="00605BE4" w:rsidP="00A226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7AE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The results of one encryption using the </w:t>
                            </w:r>
                            <w:proofErr w:type="spellStart"/>
                            <w:r>
                              <w:t>vigenère</w:t>
                            </w:r>
                            <w:proofErr w:type="spellEnd"/>
                            <w:r>
                              <w:t xml:space="preserve"> cipher, again using plain text file "text1P.txt" as input (i.e. contains the same text as shown in figure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4" type="#_x0000_t202" style="position:absolute;margin-left:31.2pt;margin-top:677.1pt;width:446.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" stroked="f">
                <v:textbox style="mso-fit-shape-to-text:t" inset="0,0,0,0">
                  <w:txbxContent>
                    <w:p w:rsidR="00605BE4" w:rsidRPr="00FD3C71" w:rsidRDefault="00605BE4" w:rsidP="00A226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7AE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The results of one encryption using the </w:t>
                      </w:r>
                      <w:proofErr w:type="spellStart"/>
                      <w:r>
                        <w:t>vigenère</w:t>
                      </w:r>
                      <w:proofErr w:type="spellEnd"/>
                      <w:r>
                        <w:t xml:space="preserve"> cipher, again using plain text file "text1P.txt" as input (i.e. contains the same text as shown in figure 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396815</wp:posOffset>
                </wp:positionH>
                <wp:positionV relativeFrom="paragraph">
                  <wp:posOffset>2384</wp:posOffset>
                </wp:positionV>
                <wp:extent cx="5676181" cy="8540151"/>
                <wp:effectExtent l="0" t="0" r="20320" b="133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181" cy="8540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526A57A" wp14:editId="16A73794">
                                  <wp:extent cx="5149969" cy="1687635"/>
                                  <wp:effectExtent l="0" t="0" r="0" b="825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ig_cipher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879" cy="1690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80BDEB7" wp14:editId="6A6BE3ED">
                                  <wp:extent cx="5158424" cy="2587925"/>
                                  <wp:effectExtent l="0" t="0" r="4445" b="317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236" cy="2587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813E5F2" wp14:editId="3E694F81">
                                  <wp:extent cx="5193102" cy="4219395"/>
                                  <wp:effectExtent l="0" t="0" r="762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3102" cy="421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.25pt;margin-top:.2pt;width:446.95pt;height:67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">
                <v:textbox>
                  <w:txbxContent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526A57A" wp14:editId="16A73794">
                            <wp:extent cx="5149969" cy="1687635"/>
                            <wp:effectExtent l="0" t="0" r="0" b="825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ig_cipher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879" cy="1690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80BDEB7" wp14:editId="6A6BE3ED">
                            <wp:extent cx="5158424" cy="2587925"/>
                            <wp:effectExtent l="0" t="0" r="4445" b="317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236" cy="2587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813E5F2" wp14:editId="3E694F81">
                            <wp:extent cx="5193102" cy="4219395"/>
                            <wp:effectExtent l="0" t="0" r="762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3102" cy="421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5BE4">
        <w:t xml:space="preserve">Figure 6 shows the results of a decryption using the </w:t>
      </w:r>
      <w:proofErr w:type="spellStart"/>
      <w:r w:rsidR="00605BE4">
        <w:t>vigenere</w:t>
      </w:r>
      <w:proofErr w:type="spellEnd"/>
      <w:r w:rsidR="00605BE4">
        <w:t xml:space="preserve"> cipher. File and keyword inputs are “text1C.txt” (produced as a result of a </w:t>
      </w:r>
      <w:proofErr w:type="spellStart"/>
      <w:r w:rsidR="00605BE4">
        <w:t>vigenere</w:t>
      </w:r>
      <w:proofErr w:type="spellEnd"/>
      <w:r w:rsidR="00605BE4">
        <w:t xml:space="preserve"> encryption) and “TIGER”, respectively.</w:t>
      </w:r>
    </w:p>
    <w:p w:rsidR="00605BE4" w:rsidRPr="00F92FB3" w:rsidRDefault="00857AE7" w:rsidP="00F92F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98897" wp14:editId="6C99C026">
                <wp:simplePos x="0" y="0"/>
                <wp:positionH relativeFrom="column">
                  <wp:posOffset>672345</wp:posOffset>
                </wp:positionH>
                <wp:positionV relativeFrom="paragraph">
                  <wp:posOffset>7352485</wp:posOffset>
                </wp:positionV>
                <wp:extent cx="497649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7AE7" w:rsidRPr="00154402" w:rsidRDefault="00857AE7" w:rsidP="00857A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results from decryption using </w:t>
                            </w:r>
                            <w:proofErr w:type="spellStart"/>
                            <w:r>
                              <w:t>vigenere</w:t>
                            </w:r>
                            <w:proofErr w:type="spellEnd"/>
                            <w:r>
                              <w:t xml:space="preserve"> cipher, </w:t>
                            </w:r>
                            <w:proofErr w:type="spellStart"/>
                            <w:r>
                              <w:t>usingh</w:t>
                            </w:r>
                            <w:proofErr w:type="spellEnd"/>
                            <w:r>
                              <w:t xml:space="preserve"> "text1C.txt", the output from the </w:t>
                            </w:r>
                            <w:proofErr w:type="spellStart"/>
                            <w:r>
                              <w:t>vigenere</w:t>
                            </w:r>
                            <w:proofErr w:type="spellEnd"/>
                            <w:r>
                              <w:t xml:space="preserve"> encryption, as the input file. </w:t>
                            </w:r>
                            <w:proofErr w:type="spellStart"/>
                            <w:r>
                              <w:t>CIpher</w:t>
                            </w:r>
                            <w:proofErr w:type="spellEnd"/>
                            <w:r>
                              <w:t xml:space="preserve"> array is again identical to the array in figure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52.95pt;margin-top:578.95pt;width:39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" stroked="f">
                <v:textbox style="mso-fit-shape-to-text:t" inset="0,0,0,0">
                  <w:txbxContent>
                    <w:p w:rsidR="00857AE7" w:rsidRPr="00154402" w:rsidRDefault="00857AE7" w:rsidP="00857A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results from decryption using </w:t>
                      </w:r>
                      <w:proofErr w:type="spellStart"/>
                      <w:r>
                        <w:t>vigenere</w:t>
                      </w:r>
                      <w:proofErr w:type="spellEnd"/>
                      <w:r>
                        <w:t xml:space="preserve"> cipher, </w:t>
                      </w:r>
                      <w:proofErr w:type="spellStart"/>
                      <w:r>
                        <w:t>usingh</w:t>
                      </w:r>
                      <w:proofErr w:type="spellEnd"/>
                      <w:r>
                        <w:t xml:space="preserve"> "text1C.txt", the output from the </w:t>
                      </w:r>
                      <w:proofErr w:type="spellStart"/>
                      <w:r>
                        <w:t>vigenere</w:t>
                      </w:r>
                      <w:proofErr w:type="spellEnd"/>
                      <w:r>
                        <w:t xml:space="preserve"> encryption, as the input file. </w:t>
                      </w:r>
                      <w:proofErr w:type="spellStart"/>
                      <w:r>
                        <w:t>CIpher</w:t>
                      </w:r>
                      <w:proofErr w:type="spellEnd"/>
                      <w:r>
                        <w:t xml:space="preserve"> array is again identical to the array in figure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E962B" wp14:editId="3313B52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70500" cy="7349490"/>
                <wp:effectExtent l="0" t="0" r="25400" b="228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39" cy="7349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E4" w:rsidRDefault="00605BE4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1061E41" wp14:editId="72C3840B">
                                  <wp:extent cx="4590996" cy="2303253"/>
                                  <wp:effectExtent l="0" t="0" r="635" b="190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571" cy="22995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1AD916E" wp14:editId="0AB11755">
                                  <wp:extent cx="4762603" cy="4753155"/>
                                  <wp:effectExtent l="0" t="0" r="0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9702" cy="475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415pt;height:578.7pt;z-index:2516797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">
                <v:textbox>
                  <w:txbxContent>
                    <w:p w:rsidR="00605BE4" w:rsidRDefault="00605BE4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1061E41" wp14:editId="72C3840B">
                            <wp:extent cx="4590996" cy="2303253"/>
                            <wp:effectExtent l="0" t="0" r="635" b="190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571" cy="22995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1AD916E" wp14:editId="0AB11755">
                            <wp:extent cx="4762603" cy="4753155"/>
                            <wp:effectExtent l="0" t="0" r="0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9702" cy="475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05BE4" w:rsidRPr="00F92FB3" w:rsidSect="004F3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73"/>
    <w:rsid w:val="000C309E"/>
    <w:rsid w:val="00266DB3"/>
    <w:rsid w:val="003C6EDD"/>
    <w:rsid w:val="004F3573"/>
    <w:rsid w:val="00526710"/>
    <w:rsid w:val="00605BE4"/>
    <w:rsid w:val="007F0420"/>
    <w:rsid w:val="00857AE7"/>
    <w:rsid w:val="00904F63"/>
    <w:rsid w:val="009B6211"/>
    <w:rsid w:val="00A22674"/>
    <w:rsid w:val="00B810F2"/>
    <w:rsid w:val="00C33C9C"/>
    <w:rsid w:val="00EE1E7C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5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B621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5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B621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148E9108.dotm</Template>
  <TotalTime>93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Student</dc:creator>
  <cp:lastModifiedBy>Masters Student</cp:lastModifiedBy>
  <cp:revision>5</cp:revision>
  <dcterms:created xsi:type="dcterms:W3CDTF">2014-12-04T15:15:00Z</dcterms:created>
  <dcterms:modified xsi:type="dcterms:W3CDTF">2014-12-04T16:48:00Z</dcterms:modified>
</cp:coreProperties>
</file>